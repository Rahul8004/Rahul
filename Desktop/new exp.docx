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60" w:rsidRDefault="00EA00A8" w:rsidP="002F1260">
      <w:pPr>
        <w:pStyle w:val="ContactInfo"/>
      </w:pPr>
      <w:r>
        <w:t>Email</w:t>
      </w:r>
      <w:r w:rsidR="00A14DFE">
        <w:t xml:space="preserve">: </w:t>
      </w:r>
      <w:r w:rsidR="00E16486">
        <w:t>erdewanshu1992@gmail.com</w:t>
      </w:r>
      <w:r w:rsidR="00E16486" w:rsidRPr="002F1260">
        <w:t xml:space="preserve"> ▪</w:t>
      </w:r>
      <w:r w:rsidR="008E17AD">
        <w:t xml:space="preserve"> Contact</w:t>
      </w:r>
      <w:r w:rsidR="002F1260">
        <w:t xml:space="preserve">: </w:t>
      </w:r>
      <w:r w:rsidR="00E16486">
        <w:t>7011565023</w:t>
      </w:r>
    </w:p>
    <w:p w:rsidR="00D45EF6" w:rsidRPr="00D45EF6" w:rsidRDefault="00E16486" w:rsidP="00D45EF6">
      <w:pPr>
        <w:pStyle w:val="Heading1"/>
      </w:pPr>
      <w:r>
        <w:t>Dewanshu Kumar</w:t>
      </w:r>
    </w:p>
    <w:p w:rsidR="00F4258B" w:rsidRDefault="00D45EF6" w:rsidP="00F4258B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Objective</w:t>
      </w:r>
    </w:p>
    <w:p w:rsidR="00D45EF6" w:rsidRPr="00D45EF6" w:rsidRDefault="00D45EF6" w:rsidP="00F4258B">
      <w:pPr>
        <w:rPr>
          <w:rFonts w:ascii="Garamond" w:hAnsi="Garamond"/>
          <w:b/>
          <w:sz w:val="24"/>
        </w:rPr>
      </w:pPr>
    </w:p>
    <w:p w:rsidR="00F4258B" w:rsidRPr="0072223D" w:rsidRDefault="00F4258B" w:rsidP="0094248F">
      <w:pPr>
        <w:jc w:val="both"/>
        <w:rPr>
          <w:rFonts w:asciiTheme="majorHAnsi" w:hAnsiTheme="majorHAnsi"/>
          <w:sz w:val="24"/>
        </w:rPr>
      </w:pPr>
      <w:r w:rsidRPr="0072223D">
        <w:rPr>
          <w:rFonts w:asciiTheme="majorHAnsi" w:hAnsiTheme="majorHAnsi"/>
          <w:color w:val="3C484E"/>
          <w:sz w:val="24"/>
          <w:shd w:val="clear" w:color="auto" w:fill="FFFFFF"/>
        </w:rPr>
        <w:t>Secure a responsible career opportunity to fully utilize my training and skills, while making a significant contribution to the success of the company</w:t>
      </w:r>
      <w:r w:rsidR="00D45EF6" w:rsidRPr="0072223D">
        <w:rPr>
          <w:rFonts w:asciiTheme="majorHAnsi" w:hAnsiTheme="majorHAnsi"/>
          <w:color w:val="3C484E"/>
          <w:sz w:val="24"/>
          <w:shd w:val="clear" w:color="auto" w:fill="FFFFFF"/>
        </w:rPr>
        <w:t xml:space="preserve"> </w:t>
      </w:r>
      <w:r w:rsidR="00D45EF6" w:rsidRPr="0072223D">
        <w:rPr>
          <w:rFonts w:asciiTheme="majorHAnsi" w:hAnsiTheme="majorHAnsi"/>
          <w:iCs/>
          <w:color w:val="3C484E"/>
          <w:sz w:val="24"/>
          <w:shd w:val="clear" w:color="auto" w:fill="FFFFFF"/>
        </w:rPr>
        <w:t>as well as to enhance my knowledge about new and emerging trends in the IT sector.</w:t>
      </w:r>
    </w:p>
    <w:p w:rsidR="004204FC" w:rsidRPr="00A13D41" w:rsidRDefault="004204FC" w:rsidP="00FD600C">
      <w:pPr>
        <w:pStyle w:val="Heading2"/>
        <w:rPr>
          <w:sz w:val="24"/>
          <w:szCs w:val="24"/>
        </w:rPr>
      </w:pPr>
      <w:r w:rsidRPr="00A13D41">
        <w:rPr>
          <w:sz w:val="24"/>
          <w:szCs w:val="24"/>
        </w:rPr>
        <w:t>Accomplishments</w:t>
      </w:r>
    </w:p>
    <w:p w:rsidR="00E16486" w:rsidRPr="00CA3868" w:rsidRDefault="00E16486" w:rsidP="00E16486">
      <w:pPr>
        <w:shd w:val="clear" w:color="auto" w:fill="FFFFFF"/>
        <w:jc w:val="both"/>
        <w:rPr>
          <w:rFonts w:asciiTheme="majorHAnsi" w:hAnsiTheme="majorHAnsi" w:cs="Calibri"/>
          <w:color w:val="222222"/>
          <w:sz w:val="24"/>
        </w:rPr>
      </w:pPr>
      <w:r w:rsidRPr="00A13D41">
        <w:rPr>
          <w:rFonts w:asciiTheme="majorHAnsi" w:hAnsiTheme="majorHAnsi"/>
          <w:color w:val="222222"/>
          <w:sz w:val="24"/>
        </w:rPr>
        <w:t>Having total </w:t>
      </w:r>
      <w:r w:rsidRPr="00A13D41">
        <w:rPr>
          <w:rFonts w:asciiTheme="majorHAnsi" w:hAnsiTheme="majorHAnsi" w:cs="Calibri"/>
          <w:b/>
          <w:bCs/>
          <w:color w:val="222222"/>
          <w:sz w:val="24"/>
        </w:rPr>
        <w:t xml:space="preserve">2 years </w:t>
      </w:r>
      <w:r w:rsidRPr="00A13D41">
        <w:rPr>
          <w:rFonts w:asciiTheme="majorHAnsi" w:hAnsiTheme="majorHAnsi" w:cs="Calibri"/>
          <w:color w:val="222222"/>
          <w:sz w:val="24"/>
        </w:rPr>
        <w:t>of experiences in Information Technology, with specializing in </w:t>
      </w:r>
      <w:r w:rsidRPr="00A13D41">
        <w:rPr>
          <w:rFonts w:asciiTheme="majorHAnsi" w:hAnsiTheme="majorHAnsi" w:cs="Calibri"/>
          <w:b/>
          <w:bCs/>
          <w:color w:val="222222"/>
          <w:sz w:val="24"/>
        </w:rPr>
        <w:t>Software Quality Assurance Testing,</w:t>
      </w:r>
      <w:r w:rsidRPr="00A13D41">
        <w:rPr>
          <w:rFonts w:asciiTheme="majorHAnsi" w:hAnsiTheme="majorHAnsi" w:cs="Calibri"/>
          <w:color w:val="222222"/>
          <w:sz w:val="24"/>
        </w:rPr>
        <w:t> proficient in testing on </w:t>
      </w:r>
      <w:r w:rsidRPr="00A13D41">
        <w:rPr>
          <w:rFonts w:asciiTheme="majorHAnsi" w:hAnsiTheme="majorHAnsi" w:cs="Calibri"/>
          <w:b/>
          <w:bCs/>
          <w:color w:val="222222"/>
          <w:sz w:val="24"/>
        </w:rPr>
        <w:t>Web based applications</w:t>
      </w:r>
      <w:r w:rsidR="00A575D4">
        <w:rPr>
          <w:rFonts w:asciiTheme="majorHAnsi" w:hAnsiTheme="majorHAnsi" w:cs="Calibri"/>
          <w:b/>
          <w:bCs/>
          <w:color w:val="222222"/>
          <w:sz w:val="24"/>
        </w:rPr>
        <w:t>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Calibri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Working experi</w:t>
      </w:r>
      <w:r w:rsidR="00FD4F2E">
        <w:rPr>
          <w:rFonts w:asciiTheme="majorHAnsi" w:eastAsia="Times New Roman" w:hAnsiTheme="majorHAnsi" w:cs="Calibri"/>
          <w:color w:val="222222"/>
          <w:sz w:val="24"/>
          <w:szCs w:val="24"/>
        </w:rPr>
        <w:t>ence on all phases of 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Software Testing Life Cycle (STLC), and its methodologies such as </w:t>
      </w:r>
      <w:r w:rsidRPr="00A13D41">
        <w:rPr>
          <w:rFonts w:asciiTheme="majorHAnsi" w:eastAsia="Times New Roman" w:hAnsiTheme="majorHAnsi" w:cs="Calibri"/>
          <w:b/>
          <w:bCs/>
          <w:color w:val="222222"/>
          <w:sz w:val="24"/>
          <w:szCs w:val="24"/>
        </w:rPr>
        <w:t>Agile, SCRUM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>Professional expertise in Smoke Testing, Backed end Testing, Black-Box Testing, User Acceptance Testing (UAT), Functional Testing, Positive/ Negative Testing, System Testing, Regression Testing, GUI Software Testing, Ad-hoc Testing, UI Validation and Boundary Value Testing.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Calibri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 xml:space="preserve">Proficient in using test manual tools such as Bugzilla </w:t>
      </w:r>
      <w:r w:rsidR="004E24B9">
        <w:rPr>
          <w:rFonts w:asciiTheme="majorHAnsi" w:eastAsia="Times New Roman" w:hAnsiTheme="majorHAnsi" w:cs="Calibri"/>
          <w:color w:val="222222"/>
          <w:sz w:val="24"/>
          <w:szCs w:val="24"/>
        </w:rPr>
        <w:t xml:space="preserve">and Jira 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for Bug reporting.</w:t>
      </w:r>
    </w:p>
    <w:p w:rsidR="00E16486" w:rsidRPr="00A13D41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Calibri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Proficient in using test automation tools such as </w:t>
      </w:r>
      <w:r w:rsidRPr="00A13D41">
        <w:rPr>
          <w:rFonts w:asciiTheme="majorHAnsi" w:eastAsia="Times New Roman" w:hAnsiTheme="majorHAnsi" w:cs="Calibri"/>
          <w:b/>
          <w:bCs/>
          <w:color w:val="222222"/>
          <w:sz w:val="24"/>
          <w:szCs w:val="24"/>
        </w:rPr>
        <w:t>Selenium WebDriver</w:t>
      </w:r>
      <w:r w:rsidRPr="00A13D41">
        <w:rPr>
          <w:rFonts w:asciiTheme="majorHAnsi" w:eastAsia="Times New Roman" w:hAnsiTheme="majorHAnsi" w:cs="Calibri"/>
          <w:color w:val="222222"/>
          <w:sz w:val="24"/>
          <w:szCs w:val="24"/>
        </w:rPr>
        <w:t> to develop automation testing scripts for web applications.</w:t>
      </w:r>
    </w:p>
    <w:p w:rsidR="00E16486" w:rsidRPr="00A13D41" w:rsidRDefault="00E16486" w:rsidP="00A13D4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Knowledge on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TestNG 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framework for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Unit testing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,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Maven 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and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Ant 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for Project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building tool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, 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Jenkins for Continuous Integration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>.</w:t>
      </w:r>
    </w:p>
    <w:p w:rsidR="00E16486" w:rsidRPr="00A13D41" w:rsidRDefault="00E16486" w:rsidP="00A13D41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  <w:shd w:val="clear" w:color="auto" w:fill="FFFFFF"/>
        </w:rPr>
        <w:t>Extensive experience in reviewing and analyzing Business Requirements and creating 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shd w:val="clear" w:color="auto" w:fill="FFFFFF"/>
        </w:rPr>
        <w:t>Test Plans, Test Cases, Test Scripts, 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Test Estimation</w:t>
      </w:r>
      <w:r w:rsidRPr="00A13D41">
        <w:rPr>
          <w:rFonts w:asciiTheme="majorHAnsi" w:eastAsia="Times New Roman" w:hAnsiTheme="majorHAnsi" w:cs="Times New Roman"/>
          <w:color w:val="222222"/>
          <w:sz w:val="24"/>
          <w:szCs w:val="24"/>
        </w:rPr>
        <w:t> &amp;</w:t>
      </w:r>
      <w:r w:rsidRPr="00A13D41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 Requirement Traceability Matrix.</w:t>
      </w:r>
    </w:p>
    <w:p w:rsidR="00E16486" w:rsidRPr="00FD4F2E" w:rsidRDefault="00E16486" w:rsidP="00E1648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A13D41">
        <w:rPr>
          <w:rFonts w:asciiTheme="majorHAnsi" w:eastAsia="Times New Roman" w:hAnsiTheme="majorHAnsi" w:cs="Arial"/>
          <w:color w:val="222222"/>
          <w:sz w:val="24"/>
          <w:szCs w:val="24"/>
        </w:rPr>
        <w:t>Ability to adapt to new environment quickly, </w:t>
      </w:r>
      <w:r w:rsidRPr="00A13D41">
        <w:rPr>
          <w:rFonts w:asciiTheme="majorHAnsi" w:eastAsia="Times New Roman" w:hAnsiTheme="majorHAnsi" w:cs="Arial"/>
          <w:b/>
          <w:bCs/>
          <w:color w:val="222222"/>
          <w:sz w:val="24"/>
          <w:szCs w:val="24"/>
        </w:rPr>
        <w:t>strong team player, good communication, good analytical and computation skills, enthusiastic learner, confident</w:t>
      </w:r>
      <w:r w:rsidRPr="00A13D41">
        <w:rPr>
          <w:rFonts w:asciiTheme="majorHAnsi" w:eastAsia="Times New Roman" w:hAnsiTheme="majorHAnsi" w:cs="Arial"/>
          <w:color w:val="222222"/>
          <w:sz w:val="24"/>
          <w:szCs w:val="24"/>
        </w:rPr>
        <w:t>, sincere and committed.</w:t>
      </w:r>
    </w:p>
    <w:p w:rsidR="004204FC" w:rsidRDefault="00E16486" w:rsidP="00E16486">
      <w:pPr>
        <w:pStyle w:val="BodyText"/>
        <w:numPr>
          <w:ilvl w:val="0"/>
          <w:numId w:val="12"/>
        </w:numPr>
        <w:spacing w:after="0"/>
        <w:contextualSpacing/>
        <w:rPr>
          <w:rFonts w:asciiTheme="majorHAnsi" w:hAnsiTheme="majorHAnsi" w:cs="Arial"/>
        </w:rPr>
      </w:pPr>
      <w:r w:rsidRPr="00A13D41">
        <w:rPr>
          <w:rFonts w:asciiTheme="majorHAnsi" w:hAnsiTheme="majorHAnsi" w:cs="Arial"/>
        </w:rPr>
        <w:t>Knowledge of SQL command: Select, Distinct, Where, And &amp; OR, Like, In, Joins, insert, update, delete, between.</w:t>
      </w:r>
    </w:p>
    <w:p w:rsidR="00BD2C04" w:rsidRPr="00BD2C04" w:rsidRDefault="00BD2C04" w:rsidP="00BD2C04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Garamond" w:hAnsi="Garamond" w:cs="Calibri"/>
          <w:color w:val="222222"/>
          <w:sz w:val="24"/>
        </w:rPr>
      </w:pPr>
      <w:r w:rsidRPr="00BD2C04">
        <w:rPr>
          <w:rFonts w:ascii="Garamond" w:hAnsi="Garamond" w:cs="Calibri"/>
          <w:color w:val="222222"/>
          <w:sz w:val="24"/>
        </w:rPr>
        <w:t>Experience of REST API testing using POSTMAN and API automation.</w:t>
      </w:r>
    </w:p>
    <w:p w:rsidR="004204FC" w:rsidRPr="00A13D41" w:rsidRDefault="00E16486" w:rsidP="00FD600C">
      <w:pPr>
        <w:pStyle w:val="Heading2"/>
        <w:rPr>
          <w:sz w:val="24"/>
          <w:szCs w:val="24"/>
        </w:rPr>
      </w:pPr>
      <w:r w:rsidRPr="00A13D41">
        <w:rPr>
          <w:sz w:val="24"/>
          <w:szCs w:val="24"/>
        </w:rPr>
        <w:t>Technical</w:t>
      </w:r>
      <w:r w:rsidR="004204FC" w:rsidRPr="00A13D41">
        <w:rPr>
          <w:sz w:val="24"/>
          <w:szCs w:val="24"/>
        </w:rPr>
        <w:t xml:space="preserve"> Skills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3"/>
        <w:gridCol w:w="6637"/>
      </w:tblGrid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Testing Tools</w:t>
            </w:r>
          </w:p>
        </w:tc>
        <w:tc>
          <w:tcPr>
            <w:tcW w:w="3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Selenium WebDriver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Scripting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Java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IDE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Eclipse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Test Framework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TestNG</w:t>
            </w:r>
            <w:r w:rsidR="007306DA">
              <w:rPr>
                <w:rFonts w:asciiTheme="majorHAnsi" w:hAnsiTheme="majorHAnsi"/>
                <w:color w:val="222222"/>
                <w:sz w:val="24"/>
              </w:rPr>
              <w:t xml:space="preserve">, Data Driven Framework 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Build Tool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Maven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Processes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Agile-Scrum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Bug Tracking Tools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Bugzilla, Jira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rPr>
                <w:rFonts w:asciiTheme="majorHAnsi" w:hAnsiTheme="majorHAnsi"/>
                <w:sz w:val="24"/>
              </w:rPr>
            </w:pP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Continuous Integration Tools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Jenkins</w:t>
            </w:r>
          </w:p>
        </w:tc>
      </w:tr>
      <w:tr w:rsidR="00E16486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 w:cs="Calibri"/>
                <w:color w:val="222222"/>
                <w:sz w:val="24"/>
              </w:rPr>
            </w:pPr>
            <w:r w:rsidRPr="00A13D41">
              <w:rPr>
                <w:rFonts w:asciiTheme="majorHAnsi" w:hAnsiTheme="majorHAnsi" w:cs="Calibri"/>
                <w:b/>
                <w:bCs/>
                <w:color w:val="000000"/>
                <w:sz w:val="24"/>
                <w:shd w:val="clear" w:color="auto" w:fill="FFFFFF"/>
              </w:rPr>
              <w:t>Version Control</w:t>
            </w: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 w:cs="Calibri"/>
                <w:color w:val="222222"/>
                <w:sz w:val="24"/>
              </w:rPr>
            </w:pPr>
            <w:r w:rsidRPr="00A13D41">
              <w:rPr>
                <w:rFonts w:asciiTheme="majorHAnsi" w:hAnsiTheme="majorHAnsi" w:cs="Calibri"/>
                <w:color w:val="000000"/>
                <w:sz w:val="24"/>
                <w:shd w:val="clear" w:color="auto" w:fill="FFFFFF"/>
              </w:rPr>
              <w:t>GIT</w:t>
            </w:r>
          </w:p>
        </w:tc>
      </w:tr>
      <w:tr w:rsidR="00E16486" w:rsidRPr="00A13D41" w:rsidTr="00A13D4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b/>
                <w:bCs/>
                <w:color w:val="222222"/>
                <w:sz w:val="24"/>
              </w:rPr>
              <w:t>Operating Systems</w:t>
            </w:r>
          </w:p>
        </w:tc>
        <w:tc>
          <w:tcPr>
            <w:tcW w:w="368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486" w:rsidRPr="00A13D41" w:rsidRDefault="00E16486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  <w:r w:rsidRPr="00A13D41">
              <w:rPr>
                <w:rFonts w:asciiTheme="majorHAnsi" w:hAnsiTheme="majorHAnsi"/>
                <w:color w:val="222222"/>
                <w:sz w:val="24"/>
              </w:rPr>
              <w:t>Windows (XP,&amp; 7, 8,10)</w:t>
            </w:r>
            <w:bookmarkStart w:id="0" w:name="_GoBack"/>
            <w:bookmarkEnd w:id="0"/>
          </w:p>
        </w:tc>
      </w:tr>
      <w:tr w:rsidR="00A13D41" w:rsidRPr="00A13D41" w:rsidTr="00906A51">
        <w:tc>
          <w:tcPr>
            <w:tcW w:w="1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D41" w:rsidRPr="00A13D41" w:rsidRDefault="00A13D41" w:rsidP="00906A51">
            <w:pPr>
              <w:jc w:val="both"/>
              <w:rPr>
                <w:rFonts w:asciiTheme="majorHAnsi" w:hAnsiTheme="majorHAnsi"/>
                <w:b/>
                <w:bCs/>
                <w:color w:val="222222"/>
                <w:sz w:val="24"/>
              </w:rPr>
            </w:pPr>
          </w:p>
        </w:tc>
        <w:tc>
          <w:tcPr>
            <w:tcW w:w="3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3D41" w:rsidRPr="00A13D41" w:rsidRDefault="00A13D41" w:rsidP="00906A51">
            <w:pPr>
              <w:jc w:val="both"/>
              <w:rPr>
                <w:rFonts w:asciiTheme="majorHAnsi" w:hAnsiTheme="majorHAnsi"/>
                <w:color w:val="222222"/>
                <w:sz w:val="24"/>
              </w:rPr>
            </w:pPr>
          </w:p>
        </w:tc>
      </w:tr>
    </w:tbl>
    <w:p w:rsid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</w:p>
    <w:p w:rsidR="00D45EF6" w:rsidRPr="00A13D41" w:rsidRDefault="00D45EF6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sz w:val="24"/>
          <w:u w:val="single"/>
        </w:rPr>
      </w:pPr>
      <w:r w:rsidRPr="00A13D41">
        <w:rPr>
          <w:rFonts w:asciiTheme="majorHAnsi" w:hAnsiTheme="majorHAnsi" w:cs="Arial"/>
          <w:b/>
          <w:sz w:val="24"/>
          <w:u w:val="single"/>
        </w:rPr>
        <w:t>PROFESSIONAL EXPERIENCES: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sz w:val="24"/>
          <w:u w:val="single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  <w:u w:val="single"/>
        </w:rPr>
      </w:pPr>
      <w:r w:rsidRPr="00A13D41">
        <w:rPr>
          <w:rFonts w:asciiTheme="majorHAnsi" w:hAnsiTheme="majorHAnsi" w:cs="Arial"/>
          <w:b/>
          <w:sz w:val="24"/>
          <w:u w:val="single"/>
        </w:rPr>
        <w:t xml:space="preserve">Project: </w:t>
      </w:r>
      <w:r w:rsidRPr="00076017">
        <w:rPr>
          <w:rFonts w:asciiTheme="majorHAnsi" w:hAnsiTheme="majorHAnsi" w:cs="Arial"/>
          <w:b/>
          <w:sz w:val="24"/>
        </w:rPr>
        <w:t>DATAFEED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b/>
          <w:sz w:val="24"/>
          <w:u w:val="single"/>
        </w:rPr>
        <w:t>Organization</w:t>
      </w:r>
      <w:r w:rsidRPr="00A13D41">
        <w:rPr>
          <w:rFonts w:asciiTheme="majorHAnsi" w:hAnsiTheme="majorHAnsi" w:cs="Arial"/>
          <w:b/>
          <w:sz w:val="24"/>
        </w:rPr>
        <w:t xml:space="preserve">: </w:t>
      </w:r>
      <w:r w:rsidRPr="00A13D41">
        <w:rPr>
          <w:rFonts w:asciiTheme="majorHAnsi" w:hAnsiTheme="majorHAnsi" w:cs="Arial"/>
          <w:sz w:val="24"/>
        </w:rPr>
        <w:t xml:space="preserve">Pradyumna Infotech Pvt.Ltd.  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b/>
          <w:bCs/>
          <w:sz w:val="24"/>
          <w:u w:val="single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 xml:space="preserve">Role: </w:t>
      </w:r>
      <w:r w:rsidRPr="00076017">
        <w:rPr>
          <w:rFonts w:asciiTheme="majorHAnsi" w:hAnsiTheme="majorHAnsi" w:cs="Arial"/>
          <w:b/>
          <w:bCs/>
          <w:sz w:val="24"/>
        </w:rPr>
        <w:t>Test Engineer</w:t>
      </w:r>
    </w:p>
    <w:p w:rsidR="00A13D41" w:rsidRPr="00CA3868" w:rsidRDefault="00A13D41" w:rsidP="00CA3868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>February 2018 – Present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b/>
          <w:sz w:val="24"/>
        </w:rPr>
      </w:pPr>
      <w:r w:rsidRPr="00A13D41">
        <w:rPr>
          <w:rFonts w:asciiTheme="majorHAnsi" w:hAnsiTheme="majorHAnsi" w:cs="Arial"/>
          <w:b/>
          <w:sz w:val="24"/>
        </w:rPr>
        <w:t>Project Description:-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Data feed is a process of transition and transfer of FDS (Fee Disclosure Statement) from Pay logic to Adviser logic.</w:t>
      </w:r>
    </w:p>
    <w:p w:rsid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Financial security significantly revolves around three major products and plans:</w:t>
      </w:r>
    </w:p>
    <w:p w:rsidR="0094248F" w:rsidRPr="00A13D41" w:rsidRDefault="0094248F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•</w:t>
      </w:r>
      <w:r w:rsidRPr="00A13D41">
        <w:rPr>
          <w:rFonts w:asciiTheme="majorHAnsi" w:hAnsiTheme="majorHAnsi" w:cs="Arial"/>
          <w:sz w:val="24"/>
        </w:rPr>
        <w:tab/>
        <w:t>Insurance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•</w:t>
      </w:r>
      <w:r w:rsidRPr="00A13D41">
        <w:rPr>
          <w:rFonts w:asciiTheme="majorHAnsi" w:hAnsiTheme="majorHAnsi" w:cs="Arial"/>
          <w:sz w:val="24"/>
        </w:rPr>
        <w:tab/>
        <w:t>Investment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suppressAutoHyphens/>
        <w:spacing w:before="40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b/>
          <w:sz w:val="24"/>
        </w:rPr>
        <w:t xml:space="preserve">Responsibilities:  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Functional and Regression Testing of all User Interface and Web based Application.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Daily Scrum Meeting to Share the Information with the team during a sprint.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 Customized Automated Test Script for the Web based Applications while performing Sanity, Integration, System Functional and Regression testing.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Designed and Developed Test cases for automated testing using Java, Selenium WebDriver, TestNG and Eclipse IDE.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Created Page Object Model, Data driven Framework to provide reliable and working software.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Created and executed manual test cases/script and created defect report.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Performed Regression Testing on different browser after build release.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Created pom.xml in APACHE MAVEN and run the builds using continuous integration tools Jenkins.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Requirement Analysis in co-ordination with development.</w:t>
      </w:r>
    </w:p>
    <w:p w:rsidR="00A13D41" w:rsidRPr="00A13D41" w:rsidRDefault="00A13D41" w:rsidP="00A13D41">
      <w:pPr>
        <w:tabs>
          <w:tab w:val="left" w:pos="702"/>
        </w:tabs>
        <w:spacing w:before="60"/>
        <w:ind w:left="1440"/>
        <w:jc w:val="both"/>
        <w:rPr>
          <w:rFonts w:asciiTheme="majorHAnsi" w:hAnsiTheme="majorHAnsi"/>
          <w:sz w:val="24"/>
        </w:rPr>
      </w:pPr>
    </w:p>
    <w:p w:rsidR="00A13D41" w:rsidRPr="00A13D41" w:rsidRDefault="00A13D41" w:rsidP="00A13D41">
      <w:pPr>
        <w:spacing w:before="40"/>
        <w:jc w:val="both"/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b/>
          <w:bCs/>
          <w:sz w:val="24"/>
        </w:rPr>
        <w:t>Environment</w:t>
      </w:r>
      <w:r w:rsidRPr="00A13D41">
        <w:rPr>
          <w:rFonts w:asciiTheme="majorHAnsi" w:hAnsiTheme="majorHAnsi" w:cs="Arial"/>
          <w:sz w:val="24"/>
        </w:rPr>
        <w:t>: Selenium Web Driver, Java, TestNG, Maven, DOM, XML, Agile, Scrum, Eclipse IDE, Windows, Jenkins.</w:t>
      </w:r>
    </w:p>
    <w:p w:rsidR="00A13D41" w:rsidRPr="00A13D41" w:rsidRDefault="00A13D41" w:rsidP="00A13D41">
      <w:pPr>
        <w:spacing w:before="40"/>
        <w:ind w:left="720"/>
        <w:jc w:val="both"/>
        <w:rPr>
          <w:rFonts w:asciiTheme="majorHAnsi" w:hAnsiTheme="majorHAnsi" w:cs="Arial"/>
          <w:b/>
          <w:sz w:val="24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  <w:u w:val="single"/>
        </w:rPr>
      </w:pPr>
      <w:r w:rsidRPr="00A13D41">
        <w:rPr>
          <w:rFonts w:asciiTheme="majorHAnsi" w:hAnsiTheme="majorHAnsi" w:cs="Arial"/>
          <w:b/>
          <w:sz w:val="24"/>
          <w:u w:val="single"/>
        </w:rPr>
        <w:t xml:space="preserve">Project: </w:t>
      </w:r>
      <w:r w:rsidRPr="00CA3868">
        <w:rPr>
          <w:rFonts w:asciiTheme="majorHAnsi" w:hAnsiTheme="majorHAnsi" w:cs="Arial"/>
          <w:b/>
          <w:sz w:val="24"/>
        </w:rPr>
        <w:t>SUPERLOGIC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b/>
          <w:sz w:val="24"/>
          <w:u w:val="single"/>
        </w:rPr>
        <w:t>Organization</w:t>
      </w:r>
      <w:r w:rsidRPr="00A13D41">
        <w:rPr>
          <w:rFonts w:asciiTheme="majorHAnsi" w:hAnsiTheme="majorHAnsi" w:cs="Arial"/>
          <w:b/>
          <w:sz w:val="24"/>
        </w:rPr>
        <w:t xml:space="preserve">: </w:t>
      </w:r>
      <w:r w:rsidRPr="00A13D41">
        <w:rPr>
          <w:rFonts w:asciiTheme="majorHAnsi" w:hAnsiTheme="majorHAnsi" w:cs="Arial"/>
          <w:sz w:val="24"/>
        </w:rPr>
        <w:t xml:space="preserve">Pradyumna Infotech Pvt. Ltd.  </w:t>
      </w:r>
    </w:p>
    <w:p w:rsidR="00A13D41" w:rsidRPr="00CA3868" w:rsidRDefault="00A13D41" w:rsidP="00A13D41">
      <w:pPr>
        <w:ind w:right="389"/>
        <w:contextualSpacing/>
        <w:jc w:val="both"/>
        <w:rPr>
          <w:rFonts w:asciiTheme="majorHAnsi" w:hAnsiTheme="majorHAnsi"/>
          <w:b/>
          <w:bCs/>
          <w:sz w:val="24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 xml:space="preserve">Role: </w:t>
      </w:r>
      <w:r w:rsidRPr="00CA3868">
        <w:rPr>
          <w:rFonts w:asciiTheme="majorHAnsi" w:hAnsiTheme="majorHAnsi" w:cs="Arial"/>
          <w:b/>
          <w:bCs/>
          <w:sz w:val="24"/>
        </w:rPr>
        <w:t>Software Test Trainee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  <w:r w:rsidRPr="00A13D41">
        <w:rPr>
          <w:rFonts w:asciiTheme="majorHAnsi" w:hAnsiTheme="majorHAnsi" w:cs="Arial"/>
          <w:b/>
          <w:bCs/>
          <w:sz w:val="24"/>
          <w:u w:val="single"/>
        </w:rPr>
        <w:t>January 2017 – February 2018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</w:p>
    <w:p w:rsidR="00A13D41" w:rsidRPr="00A13D41" w:rsidRDefault="0094248F" w:rsidP="00A13D41">
      <w:pPr>
        <w:suppressAutoHyphens/>
        <w:spacing w:before="4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Project Description</w:t>
      </w: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 w:cs="Arial"/>
          <w:b/>
          <w:bCs/>
          <w:sz w:val="24"/>
          <w:u w:val="single"/>
        </w:rPr>
      </w:pPr>
    </w:p>
    <w:p w:rsidR="00A13D41" w:rsidRPr="00A13D41" w:rsidRDefault="00A13D41" w:rsidP="00A13D41">
      <w:pPr>
        <w:ind w:right="389"/>
        <w:contextualSpacing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/>
          <w:color w:val="333333"/>
          <w:sz w:val="24"/>
          <w:shd w:val="clear" w:color="auto" w:fill="FFFFFF"/>
        </w:rPr>
        <w:t>Super Logic is Adviser Logic’s tool for comparing superannuation platforms.</w:t>
      </w:r>
    </w:p>
    <w:p w:rsidR="00A13D41" w:rsidRPr="00A13D41" w:rsidRDefault="00A13D41" w:rsidP="00A13D41">
      <w:pPr>
        <w:pStyle w:val="BodyText"/>
        <w:spacing w:after="0"/>
        <w:rPr>
          <w:rFonts w:asciiTheme="majorHAnsi" w:hAnsiTheme="majorHAnsi" w:cs="Arial"/>
          <w:b/>
          <w:bCs/>
        </w:rPr>
      </w:pPr>
    </w:p>
    <w:p w:rsidR="00A13D41" w:rsidRPr="00A13D41" w:rsidRDefault="00A13D41" w:rsidP="00A13D41">
      <w:pPr>
        <w:pStyle w:val="BodyText"/>
        <w:spacing w:after="0"/>
        <w:rPr>
          <w:rFonts w:asciiTheme="majorHAnsi" w:hAnsiTheme="majorHAnsi"/>
        </w:rPr>
      </w:pPr>
      <w:r w:rsidRPr="00A13D41">
        <w:rPr>
          <w:rFonts w:asciiTheme="majorHAnsi" w:hAnsiTheme="majorHAnsi" w:cs="Arial"/>
          <w:b/>
          <w:bCs/>
        </w:rPr>
        <w:lastRenderedPageBreak/>
        <w:t xml:space="preserve"> </w:t>
      </w:r>
      <w:r w:rsidRPr="00A13D41">
        <w:rPr>
          <w:rFonts w:asciiTheme="majorHAnsi" w:hAnsiTheme="majorHAnsi" w:cs="Arial"/>
          <w:b/>
        </w:rPr>
        <w:t>Responsibilities</w:t>
      </w:r>
    </w:p>
    <w:p w:rsidR="00A13D41" w:rsidRPr="00A13D41" w:rsidRDefault="00A13D41" w:rsidP="00A13D41">
      <w:pPr>
        <w:spacing w:before="40"/>
        <w:ind w:left="720"/>
        <w:jc w:val="both"/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Functional and Regression Testing of all User Interface and Web based Application.</w:t>
      </w:r>
    </w:p>
    <w:p w:rsidR="00A13D41" w:rsidRPr="00A13D41" w:rsidRDefault="00A13D41" w:rsidP="00A13D41">
      <w:pPr>
        <w:numPr>
          <w:ilvl w:val="0"/>
          <w:numId w:val="13"/>
        </w:numPr>
        <w:tabs>
          <w:tab w:val="left" w:pos="702"/>
        </w:tabs>
        <w:spacing w:before="60"/>
        <w:jc w:val="both"/>
        <w:rPr>
          <w:rFonts w:asciiTheme="majorHAnsi" w:hAnsiTheme="majorHAnsi"/>
          <w:sz w:val="24"/>
        </w:rPr>
      </w:pPr>
      <w:r w:rsidRPr="00A13D41">
        <w:rPr>
          <w:rFonts w:asciiTheme="majorHAnsi" w:hAnsiTheme="majorHAnsi" w:cs="Arial"/>
          <w:sz w:val="24"/>
        </w:rPr>
        <w:t>Involved in Daily Scrum Meeting to Share the Information with the team during a sprint.</w:t>
      </w:r>
    </w:p>
    <w:p w:rsidR="00A13D41" w:rsidRPr="00A13D41" w:rsidRDefault="00A13D41" w:rsidP="00A13D41">
      <w:pPr>
        <w:suppressAutoHyphens/>
        <w:spacing w:before="40"/>
        <w:jc w:val="both"/>
        <w:rPr>
          <w:rFonts w:asciiTheme="majorHAnsi" w:hAnsiTheme="majorHAnsi" w:cs="Calibri"/>
          <w:sz w:val="24"/>
        </w:rPr>
      </w:pPr>
    </w:p>
    <w:p w:rsidR="00A13D41" w:rsidRPr="00CA3868" w:rsidRDefault="00A13D41" w:rsidP="00A13D41">
      <w:pPr>
        <w:tabs>
          <w:tab w:val="left" w:pos="720"/>
        </w:tabs>
        <w:suppressAutoHyphens/>
        <w:spacing w:line="100" w:lineRule="atLeast"/>
        <w:contextualSpacing/>
        <w:rPr>
          <w:rFonts w:asciiTheme="majorHAnsi" w:hAnsiTheme="majorHAnsi" w:cs="Calibri"/>
          <w:sz w:val="24"/>
        </w:rPr>
      </w:pPr>
      <w:r w:rsidRPr="00CA3868">
        <w:rPr>
          <w:rFonts w:asciiTheme="majorHAnsi" w:hAnsiTheme="majorHAnsi" w:cs="Cambria"/>
          <w:b/>
          <w:bCs/>
          <w:sz w:val="24"/>
        </w:rPr>
        <w:t>PERSONAL ATTRIBUTES</w:t>
      </w:r>
    </w:p>
    <w:p w:rsidR="00A13D41" w:rsidRPr="00CA3868" w:rsidRDefault="00A13D41" w:rsidP="00A13D41">
      <w:pPr>
        <w:tabs>
          <w:tab w:val="left" w:pos="720"/>
        </w:tabs>
        <w:suppressAutoHyphens/>
        <w:spacing w:line="100" w:lineRule="atLeast"/>
        <w:contextualSpacing/>
        <w:rPr>
          <w:rFonts w:asciiTheme="majorHAnsi" w:hAnsiTheme="majorHAnsi" w:cs="Calibri"/>
          <w:sz w:val="24"/>
        </w:rPr>
      </w:pP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Good communication skills and ability to connect with people.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Initiative to learn and belief in efficient work with more throughputs.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Strong work ethics acquired from my family.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Ability to understand well in English and good interpersonal skills.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jc w:val="both"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Flexible to adjust and relocate as per work demands.</w:t>
      </w:r>
    </w:p>
    <w:p w:rsidR="00A13D41" w:rsidRPr="00A13D41" w:rsidRDefault="00A13D41" w:rsidP="00A13D41">
      <w:pPr>
        <w:numPr>
          <w:ilvl w:val="0"/>
          <w:numId w:val="15"/>
        </w:numPr>
        <w:tabs>
          <w:tab w:val="left" w:pos="720"/>
        </w:tabs>
        <w:suppressAutoHyphens/>
        <w:spacing w:beforeAutospacing="1" w:after="200" w:afterAutospacing="1"/>
        <w:contextualSpacing/>
        <w:rPr>
          <w:rFonts w:asciiTheme="majorHAnsi" w:hAnsiTheme="majorHAnsi" w:cs="Calibri"/>
          <w:sz w:val="24"/>
        </w:rPr>
      </w:pPr>
      <w:r w:rsidRPr="00A13D41">
        <w:rPr>
          <w:rFonts w:asciiTheme="majorHAnsi" w:hAnsiTheme="majorHAnsi" w:cs="Cambria"/>
          <w:sz w:val="24"/>
        </w:rPr>
        <w:t>Like meeting people and participating in group activities.</w:t>
      </w:r>
    </w:p>
    <w:p w:rsidR="00A13D41" w:rsidRPr="00A13D41" w:rsidRDefault="00A13D41" w:rsidP="00A13D41">
      <w:pPr>
        <w:pStyle w:val="Heading2"/>
        <w:rPr>
          <w:sz w:val="24"/>
          <w:szCs w:val="24"/>
        </w:rPr>
      </w:pPr>
      <w:r w:rsidRPr="00A13D41">
        <w:rPr>
          <w:sz w:val="24"/>
          <w:szCs w:val="24"/>
        </w:rPr>
        <w:t>Education</w:t>
      </w:r>
    </w:p>
    <w:p w:rsidR="00A13D41" w:rsidRDefault="00A13D41" w:rsidP="00A13D41">
      <w:pPr>
        <w:rPr>
          <w:rFonts w:asciiTheme="majorHAnsi" w:hAnsiTheme="majorHAnsi" w:cs="Arial"/>
          <w:sz w:val="24"/>
        </w:rPr>
      </w:pPr>
      <w:r w:rsidRPr="00A13D41">
        <w:rPr>
          <w:rFonts w:asciiTheme="majorHAnsi" w:hAnsiTheme="majorHAnsi" w:cs="Arial"/>
          <w:sz w:val="24"/>
        </w:rPr>
        <w:t>Electronics and Instrumentation – Hindustan University, Chennai</w:t>
      </w:r>
      <w:r w:rsidR="001D2350">
        <w:rPr>
          <w:rFonts w:asciiTheme="majorHAnsi" w:hAnsiTheme="majorHAnsi" w:cs="Arial"/>
          <w:sz w:val="24"/>
        </w:rPr>
        <w:t xml:space="preserve"> </w:t>
      </w:r>
      <w:r w:rsidR="00DC097A">
        <w:rPr>
          <w:rFonts w:asciiTheme="majorHAnsi" w:hAnsiTheme="majorHAnsi" w:cs="Arial"/>
          <w:sz w:val="24"/>
        </w:rPr>
        <w:t>(2014).</w:t>
      </w:r>
    </w:p>
    <w:p w:rsidR="00A13D41" w:rsidRPr="00A13D41" w:rsidRDefault="00A13D41" w:rsidP="00A13D41">
      <w:pPr>
        <w:rPr>
          <w:rFonts w:asciiTheme="majorHAnsi" w:hAnsiTheme="majorHAnsi" w:cs="Arial"/>
          <w:sz w:val="24"/>
        </w:rPr>
      </w:pPr>
    </w:p>
    <w:p w:rsidR="00A13D41" w:rsidRPr="00A13D41" w:rsidRDefault="00A13D41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 w:cs="Cambria"/>
          <w:bCs/>
          <w:sz w:val="24"/>
        </w:rPr>
      </w:pPr>
      <w:r w:rsidRPr="00A13D41">
        <w:rPr>
          <w:rFonts w:asciiTheme="majorHAnsi" w:hAnsiTheme="majorHAnsi" w:cs="Cambria"/>
          <w:bCs/>
          <w:sz w:val="24"/>
        </w:rPr>
        <w:t>I hereby state the information provided herewith is true to the best of my knowledge and proof of the same shall be furnished whenever requested.</w:t>
      </w:r>
    </w:p>
    <w:p w:rsidR="00A13D41" w:rsidRDefault="00A13D41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4D08C3" w:rsidRDefault="00CA3868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</w:t>
      </w:r>
    </w:p>
    <w:p w:rsidR="004D08C3" w:rsidRDefault="004D08C3" w:rsidP="00A13D41">
      <w:pPr>
        <w:tabs>
          <w:tab w:val="left" w:pos="720"/>
        </w:tabs>
        <w:suppressAutoHyphens/>
        <w:spacing w:line="100" w:lineRule="atLeast"/>
        <w:contextualSpacing/>
        <w:jc w:val="both"/>
        <w:rPr>
          <w:rFonts w:asciiTheme="majorHAnsi" w:hAnsiTheme="majorHAnsi"/>
          <w:sz w:val="24"/>
        </w:rPr>
      </w:pPr>
    </w:p>
    <w:p w:rsidR="00CA3868" w:rsidRDefault="00B15C34" w:rsidP="00F15896">
      <w:pPr>
        <w:tabs>
          <w:tab w:val="left" w:pos="720"/>
        </w:tabs>
        <w:suppressAutoHyphens/>
        <w:spacing w:line="100" w:lineRule="atLeast"/>
        <w:contextualSpacing/>
        <w:rPr>
          <w:rFonts w:asciiTheme="majorHAnsi" w:hAnsiTheme="majorHAnsi"/>
          <w:b/>
          <w:sz w:val="48"/>
          <w:szCs w:val="48"/>
        </w:rPr>
      </w:pPr>
      <w:r w:rsidRPr="00B15C34">
        <w:rPr>
          <w:rFonts w:asciiTheme="majorHAnsi" w:hAnsiTheme="majorHAnsi"/>
          <w:b/>
          <w:sz w:val="48"/>
          <w:szCs w:val="48"/>
        </w:rPr>
        <w:t xml:space="preserve">                                                                                                                    </w:t>
      </w:r>
    </w:p>
    <w:p w:rsidR="00CA3868" w:rsidRDefault="00CA3868" w:rsidP="00B15C34">
      <w:pPr>
        <w:tabs>
          <w:tab w:val="left" w:pos="720"/>
        </w:tabs>
        <w:suppressAutoHyphens/>
        <w:spacing w:line="100" w:lineRule="atLeast"/>
        <w:contextualSpacing/>
        <w:jc w:val="right"/>
        <w:rPr>
          <w:rFonts w:asciiTheme="majorHAnsi" w:hAnsiTheme="majorHAnsi"/>
          <w:b/>
          <w:sz w:val="48"/>
          <w:szCs w:val="48"/>
        </w:rPr>
      </w:pPr>
    </w:p>
    <w:p w:rsidR="00CA3868" w:rsidRDefault="00CA3868" w:rsidP="00B15C34">
      <w:pPr>
        <w:tabs>
          <w:tab w:val="left" w:pos="720"/>
        </w:tabs>
        <w:suppressAutoHyphens/>
        <w:spacing w:line="100" w:lineRule="atLeast"/>
        <w:contextualSpacing/>
        <w:jc w:val="right"/>
        <w:rPr>
          <w:rFonts w:asciiTheme="majorHAnsi" w:hAnsiTheme="majorHAnsi"/>
          <w:b/>
          <w:sz w:val="48"/>
          <w:szCs w:val="48"/>
        </w:rPr>
      </w:pPr>
    </w:p>
    <w:p w:rsidR="004D08C3" w:rsidRPr="00B15C34" w:rsidRDefault="00B15C34" w:rsidP="00B15C34">
      <w:pPr>
        <w:tabs>
          <w:tab w:val="left" w:pos="720"/>
        </w:tabs>
        <w:suppressAutoHyphens/>
        <w:spacing w:line="100" w:lineRule="atLeast"/>
        <w:contextualSpacing/>
        <w:jc w:val="right"/>
        <w:rPr>
          <w:rFonts w:asciiTheme="majorHAnsi" w:hAnsiTheme="majorHAnsi"/>
          <w:b/>
          <w:sz w:val="48"/>
          <w:szCs w:val="48"/>
        </w:rPr>
      </w:pPr>
      <w:r w:rsidRPr="00B15C34">
        <w:rPr>
          <w:rFonts w:asciiTheme="majorHAnsi" w:hAnsiTheme="majorHAnsi"/>
          <w:b/>
          <w:sz w:val="48"/>
          <w:szCs w:val="48"/>
        </w:rPr>
        <w:t xml:space="preserve">Dewanshu Kumar </w:t>
      </w:r>
    </w:p>
    <w:sectPr w:rsidR="004D08C3" w:rsidRPr="00B15C34" w:rsidSect="002F1260">
      <w:footerReference w:type="default" r:id="rId8"/>
      <w:pgSz w:w="12240" w:h="15840"/>
      <w:pgMar w:top="1080" w:right="1728" w:bottom="108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A43" w:rsidRDefault="00FE7A43">
      <w:r>
        <w:separator/>
      </w:r>
    </w:p>
  </w:endnote>
  <w:endnote w:type="continuationSeparator" w:id="1">
    <w:p w:rsidR="00FE7A43" w:rsidRDefault="00FE7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D79" w:rsidRDefault="00ED4D79">
    <w:pPr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A43" w:rsidRDefault="00FE7A43">
      <w:r>
        <w:separator/>
      </w:r>
    </w:p>
  </w:footnote>
  <w:footnote w:type="continuationSeparator" w:id="1">
    <w:p w:rsidR="00FE7A43" w:rsidRDefault="00FE7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576B3B"/>
    <w:multiLevelType w:val="multilevel"/>
    <w:tmpl w:val="151C2F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3DDF6141"/>
    <w:multiLevelType w:val="hybridMultilevel"/>
    <w:tmpl w:val="A3465EA4"/>
    <w:lvl w:ilvl="0" w:tplc="28CA3A02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DB3760"/>
    <w:multiLevelType w:val="multilevel"/>
    <w:tmpl w:val="2D14C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9E340E"/>
    <w:multiLevelType w:val="multilevel"/>
    <w:tmpl w:val="6706B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A475D1"/>
    <w:multiLevelType w:val="multilevel"/>
    <w:tmpl w:val="52DE9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7BB1519"/>
    <w:multiLevelType w:val="hybridMultilevel"/>
    <w:tmpl w:val="A266CC5C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15"/>
  </w:num>
  <w:num w:numId="7">
    <w:abstractNumId w:val="10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5"/>
  </w:num>
  <w:num w:numId="14">
    <w:abstractNumId w:val="14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7F04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D41"/>
    <w:rsid w:val="00064AC9"/>
    <w:rsid w:val="00076017"/>
    <w:rsid w:val="00086756"/>
    <w:rsid w:val="000C650D"/>
    <w:rsid w:val="000E0551"/>
    <w:rsid w:val="00104FF8"/>
    <w:rsid w:val="00164F9F"/>
    <w:rsid w:val="00180C1C"/>
    <w:rsid w:val="001A7BB3"/>
    <w:rsid w:val="001D2350"/>
    <w:rsid w:val="001F6986"/>
    <w:rsid w:val="002235CA"/>
    <w:rsid w:val="00245684"/>
    <w:rsid w:val="002E4779"/>
    <w:rsid w:val="002F1260"/>
    <w:rsid w:val="00315723"/>
    <w:rsid w:val="003312CC"/>
    <w:rsid w:val="003B3702"/>
    <w:rsid w:val="004204FC"/>
    <w:rsid w:val="00451150"/>
    <w:rsid w:val="00461114"/>
    <w:rsid w:val="004B0093"/>
    <w:rsid w:val="004D08C3"/>
    <w:rsid w:val="004E24B9"/>
    <w:rsid w:val="00571D00"/>
    <w:rsid w:val="005C5BA9"/>
    <w:rsid w:val="005F4FA8"/>
    <w:rsid w:val="0072223D"/>
    <w:rsid w:val="007306DA"/>
    <w:rsid w:val="0077584C"/>
    <w:rsid w:val="00782DEB"/>
    <w:rsid w:val="008E17AD"/>
    <w:rsid w:val="0094248F"/>
    <w:rsid w:val="0099322E"/>
    <w:rsid w:val="00A13D41"/>
    <w:rsid w:val="00A14DFE"/>
    <w:rsid w:val="00A20070"/>
    <w:rsid w:val="00A575D4"/>
    <w:rsid w:val="00B11870"/>
    <w:rsid w:val="00B15C34"/>
    <w:rsid w:val="00B57122"/>
    <w:rsid w:val="00B662CE"/>
    <w:rsid w:val="00B75045"/>
    <w:rsid w:val="00B86E8E"/>
    <w:rsid w:val="00BA6F28"/>
    <w:rsid w:val="00BD2C04"/>
    <w:rsid w:val="00C42BD1"/>
    <w:rsid w:val="00C75CE7"/>
    <w:rsid w:val="00CA3868"/>
    <w:rsid w:val="00CF7F1C"/>
    <w:rsid w:val="00D275B3"/>
    <w:rsid w:val="00D3400E"/>
    <w:rsid w:val="00D45EF6"/>
    <w:rsid w:val="00D71587"/>
    <w:rsid w:val="00DC097A"/>
    <w:rsid w:val="00DC0CA9"/>
    <w:rsid w:val="00DD2F48"/>
    <w:rsid w:val="00E16486"/>
    <w:rsid w:val="00E7158A"/>
    <w:rsid w:val="00E76A65"/>
    <w:rsid w:val="00E94A60"/>
    <w:rsid w:val="00EA00A8"/>
    <w:rsid w:val="00EB1E29"/>
    <w:rsid w:val="00EC5E89"/>
    <w:rsid w:val="00ED4D79"/>
    <w:rsid w:val="00F15896"/>
    <w:rsid w:val="00F4258B"/>
    <w:rsid w:val="00FD4F2E"/>
    <w:rsid w:val="00FD600C"/>
    <w:rsid w:val="00FE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1F6986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qFormat/>
    <w:rsid w:val="00E16486"/>
    <w:rPr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E16486"/>
    <w:pPr>
      <w:suppressAutoHyphens/>
      <w:spacing w:after="120"/>
    </w:pPr>
    <w:rPr>
      <w:rFonts w:ascii="Times New Roman" w:hAnsi="Times New Roman"/>
      <w:sz w:val="24"/>
      <w:lang w:eastAsia="ar-SA"/>
    </w:rPr>
  </w:style>
  <w:style w:type="character" w:customStyle="1" w:styleId="BodyTextChar1">
    <w:name w:val="Body Text Char1"/>
    <w:basedOn w:val="DefaultParagraphFont"/>
    <w:link w:val="BodyText"/>
    <w:semiHidden/>
    <w:rsid w:val="00E16486"/>
    <w:rPr>
      <w:rFonts w:asciiTheme="minorHAnsi" w:hAnsiTheme="minorHAnsi"/>
      <w:szCs w:val="24"/>
    </w:rPr>
  </w:style>
  <w:style w:type="paragraph" w:styleId="ListParagraph">
    <w:name w:val="List Paragraph"/>
    <w:basedOn w:val="Normal"/>
    <w:uiPriority w:val="34"/>
    <w:qFormat/>
    <w:rsid w:val="00E16486"/>
    <w:pPr>
      <w:spacing w:after="200" w:line="276" w:lineRule="auto"/>
      <w:ind w:left="720"/>
      <w:contextualSpacing/>
    </w:pPr>
    <w:rPr>
      <w:rFonts w:eastAsiaTheme="minorHAnsi" w:cstheme="minorBidi"/>
      <w:color w:val="00000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w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</Template>
  <TotalTime>42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DEWANSHU DEv</dc:creator>
  <cp:lastModifiedBy>vic</cp:lastModifiedBy>
  <cp:revision>24</cp:revision>
  <cp:lastPrinted>2003-11-24T18:55:00Z</cp:lastPrinted>
  <dcterms:created xsi:type="dcterms:W3CDTF">2019-12-09T16:27:00Z</dcterms:created>
  <dcterms:modified xsi:type="dcterms:W3CDTF">2020-07-25T06:59:00Z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